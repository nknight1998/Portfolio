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2F76" w14:textId="77777777" w:rsidR="004E3FD8" w:rsidRDefault="004E3FD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BFC91D7" wp14:editId="5373E516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475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475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5333F6" id="Rectangle 1" o:spid="_x0000_s1026" alt="&quot;&quot;" style="position:absolute;margin-left:36.35pt;margin-top:10in;width:539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" fillcolor="#648276 [3208]" stroked="f">
                <w10:wrap anchorx="page"/>
                <w10:anchorlock/>
              </v:rect>
            </w:pict>
          </mc:Fallback>
        </mc:AlternateContent>
      </w:r>
    </w:p>
    <w:tbl>
      <w:tblPr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900"/>
        <w:gridCol w:w="8991"/>
        <w:gridCol w:w="899"/>
      </w:tblGrid>
      <w:tr w:rsidR="00605A5B" w14:paraId="36F4DD86" w14:textId="77777777" w:rsidTr="00AB2CDC">
        <w:trPr>
          <w:trHeight w:val="2160"/>
        </w:trPr>
        <w:tc>
          <w:tcPr>
            <w:tcW w:w="900" w:type="dxa"/>
          </w:tcPr>
          <w:p w14:paraId="45DD8082" w14:textId="77777777" w:rsidR="00605A5B" w:rsidRDefault="00605A5B"/>
        </w:tc>
        <w:tc>
          <w:tcPr>
            <w:tcW w:w="8991" w:type="dxa"/>
          </w:tcPr>
          <w:p w14:paraId="5D97CF5F" w14:textId="7EC34218" w:rsidR="00605A5B" w:rsidRPr="00F316AD" w:rsidRDefault="00DF4164" w:rsidP="00AB2CDC">
            <w:pPr>
              <w:pStyle w:val="TitleAlt"/>
            </w:pPr>
            <w:r>
              <w:t>Noah</w:t>
            </w:r>
            <w:r w:rsidR="00AB2CDC">
              <w:t xml:space="preserve"> </w:t>
            </w:r>
            <w:r>
              <w:t>Knight</w:t>
            </w:r>
          </w:p>
          <w:p w14:paraId="23FB48AE" w14:textId="193D3853" w:rsidR="00605A5B" w:rsidRDefault="00DF4164" w:rsidP="00A77921">
            <w:pPr>
              <w:pStyle w:val="Subtitle"/>
            </w:pPr>
            <w:r>
              <w:t>Web Designer/Programmer</w:t>
            </w:r>
          </w:p>
        </w:tc>
        <w:tc>
          <w:tcPr>
            <w:tcW w:w="899" w:type="dxa"/>
          </w:tcPr>
          <w:p w14:paraId="7A1FF487" w14:textId="77777777" w:rsidR="00605A5B" w:rsidRDefault="00605A5B"/>
        </w:tc>
      </w:tr>
    </w:tbl>
    <w:p w14:paraId="6AE32888" w14:textId="77777777" w:rsidR="00507E93" w:rsidRPr="00507E93" w:rsidRDefault="00507E93">
      <w:pPr>
        <w:rPr>
          <w:sz w:val="8"/>
          <w:szCs w:val="8"/>
        </w:rPr>
      </w:pPr>
    </w:p>
    <w:tbl>
      <w:tblPr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507E93" w14:paraId="5B035062" w14:textId="77777777" w:rsidTr="00853F52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2796D4DB" w14:textId="77777777" w:rsidR="00507E93" w:rsidRDefault="00507E93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60709B51" w14:textId="77777777" w:rsidR="00507E93" w:rsidRDefault="00507E93"/>
        </w:tc>
      </w:tr>
      <w:tr w:rsidR="00853F52" w14:paraId="7EA1067C" w14:textId="77777777" w:rsidTr="00060BFC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292FB744" w14:textId="77777777" w:rsidR="00853F52" w:rsidRPr="00605A5B" w:rsidRDefault="00000000" w:rsidP="00C604F8">
            <w:pPr>
              <w:pStyle w:val="Heading1"/>
              <w:jc w:val="right"/>
            </w:pPr>
            <w:sdt>
              <w:sdtPr>
                <w:id w:val="1604447469"/>
                <w:placeholder>
                  <w:docPart w:val="815C11B76F6A4C0585A4F917851A82A6"/>
                </w:placeholder>
                <w:temporary/>
                <w:showingPlcHdr/>
                <w15:appearance w15:val="hidden"/>
                <w:text/>
              </w:sdtPr>
              <w:sdtContent>
                <w:r w:rsidR="00853F52" w:rsidRPr="00605A5B">
                  <w:t>Contact</w:t>
                </w:r>
              </w:sdtContent>
            </w:sdt>
          </w:p>
          <w:p w14:paraId="7DEBC31F" w14:textId="6B2C65BA" w:rsidR="00853F52" w:rsidRPr="00853F52" w:rsidRDefault="00DF4164" w:rsidP="00DF4164">
            <w:pPr>
              <w:rPr>
                <w:lang w:val="de-DE"/>
              </w:rPr>
            </w:pPr>
            <w:r>
              <w:t xml:space="preserve">                           910-555-555       </w:t>
            </w:r>
            <w:r>
              <w:rPr>
                <w:lang w:val="de-DE"/>
              </w:rPr>
              <w:t>nknight1234@example.com</w:t>
            </w:r>
          </w:p>
          <w:p w14:paraId="77841445" w14:textId="569C8F8A" w:rsidR="00853F52" w:rsidRDefault="00E562EA" w:rsidP="00DF4164">
            <w:pPr>
              <w:jc w:val="right"/>
            </w:pPr>
            <w:r>
              <w:t xml:space="preserve">Website Portfolio here </w:t>
            </w:r>
          </w:p>
          <w:p w14:paraId="35F5510B" w14:textId="47628565" w:rsidR="00E562EA" w:rsidRDefault="00E562EA" w:rsidP="00DF4164">
            <w:pPr>
              <w:jc w:val="right"/>
            </w:pPr>
            <w:r>
              <w:t xml:space="preserve">Blog here 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1F32DD67" w14:textId="7BD7B2F2" w:rsidR="00853F52" w:rsidRDefault="00E43179" w:rsidP="00C42F47">
            <w:pPr>
              <w:pStyle w:val="Heading1"/>
            </w:pPr>
            <w:r>
              <w:t>Dear, Name Here</w:t>
            </w:r>
          </w:p>
          <w:p w14:paraId="7D647A0D" w14:textId="6F46ABF5" w:rsidR="00853F52" w:rsidRDefault="00E43179" w:rsidP="00C604F8">
            <w:r>
              <w:t>Are you looking for a Web designer/programmer?</w:t>
            </w:r>
          </w:p>
          <w:p w14:paraId="12AB496C" w14:textId="77777777" w:rsidR="00853F52" w:rsidRDefault="00853F52" w:rsidP="00C604F8"/>
          <w:p w14:paraId="502C8216" w14:textId="5F88B8C8" w:rsidR="00853F52" w:rsidRDefault="00E43179" w:rsidP="00666C5D">
            <w:pPr>
              <w:pStyle w:val="ListBullet"/>
            </w:pPr>
            <w:r>
              <w:t>Who has the knowledge of HTML and CSS under their belt?</w:t>
            </w:r>
          </w:p>
          <w:p w14:paraId="56875544" w14:textId="716CA018" w:rsidR="00853F52" w:rsidRDefault="00E43179" w:rsidP="00666C5D">
            <w:pPr>
              <w:pStyle w:val="ListBullet"/>
            </w:pPr>
            <w:r>
              <w:t xml:space="preserve">Who can also use Python and Java Script </w:t>
            </w:r>
          </w:p>
          <w:p w14:paraId="20DEF24A" w14:textId="4863AFA0" w:rsidR="00853F52" w:rsidRDefault="00E43179" w:rsidP="00666C5D">
            <w:pPr>
              <w:pStyle w:val="ListBullet"/>
            </w:pPr>
            <w:r>
              <w:t>And if need be, even do PHP and MySQL</w:t>
            </w:r>
          </w:p>
          <w:p w14:paraId="2401B988" w14:textId="44052EA9" w:rsidR="00853F52" w:rsidRDefault="00853F52" w:rsidP="00E43179">
            <w:pPr>
              <w:pStyle w:val="ListBullet"/>
              <w:numPr>
                <w:ilvl w:val="0"/>
                <w:numId w:val="0"/>
              </w:numPr>
              <w:ind w:left="173"/>
            </w:pPr>
          </w:p>
          <w:p w14:paraId="7137562B" w14:textId="77777777" w:rsidR="00853F52" w:rsidRDefault="00853F52" w:rsidP="00666C5D"/>
          <w:p w14:paraId="37CB3A2F" w14:textId="2969EB7A" w:rsidR="00853F52" w:rsidRDefault="00E43179" w:rsidP="00E43179">
            <w:r>
              <w:t xml:space="preserve">If </w:t>
            </w:r>
            <w:r w:rsidR="00E562EA">
              <w:t>so,</w:t>
            </w:r>
            <w:r>
              <w:t xml:space="preserve"> </w:t>
            </w:r>
            <w:r w:rsidR="009678F7">
              <w:t>then</w:t>
            </w:r>
            <w:r>
              <w:t xml:space="preserve"> look no </w:t>
            </w:r>
            <w:r w:rsidR="009678F7">
              <w:t>further</w:t>
            </w:r>
            <w:r>
              <w:t xml:space="preserve"> if you see </w:t>
            </w:r>
            <w:r w:rsidR="009678F7">
              <w:t xml:space="preserve">in my enclosed resume that I </w:t>
            </w:r>
            <w:proofErr w:type="gramStart"/>
            <w:r w:rsidR="009678F7">
              <w:t>meet</w:t>
            </w:r>
            <w:proofErr w:type="gramEnd"/>
            <w:r w:rsidR="009678F7">
              <w:t xml:space="preserve"> all the skills that </w:t>
            </w:r>
            <w:r w:rsidR="00E562EA">
              <w:t>you need</w:t>
            </w:r>
            <w:r w:rsidR="009678F7">
              <w:t xml:space="preserve"> for the job.</w:t>
            </w:r>
          </w:p>
          <w:p w14:paraId="219E87C3" w14:textId="77777777" w:rsidR="009678F7" w:rsidRDefault="009678F7" w:rsidP="00E43179"/>
          <w:p w14:paraId="0A83F797" w14:textId="5DA65128" w:rsidR="00853F52" w:rsidRDefault="009678F7" w:rsidP="00666C5D">
            <w:r>
              <w:t xml:space="preserve">If we can I would very much like to meet and see about inquiring sod a job to have a more face-to-face meeting to talk about more of my skill and see if I am what you are looking for. If </w:t>
            </w:r>
            <w:r w:rsidR="00E562EA">
              <w:t>so,</w:t>
            </w:r>
            <w:r>
              <w:t xml:space="preserve"> would love to you able to contact you again if to your liking for the job.</w:t>
            </w:r>
          </w:p>
          <w:p w14:paraId="0A282B5C" w14:textId="77777777" w:rsidR="009678F7" w:rsidRDefault="009678F7" w:rsidP="00666C5D"/>
          <w:p w14:paraId="1A3CA42F" w14:textId="64D85FF0" w:rsidR="009678F7" w:rsidRDefault="009678F7" w:rsidP="00666C5D">
            <w:r>
              <w:t xml:space="preserve">Thank you for looking over my resume </w:t>
            </w:r>
            <w:r w:rsidR="00E562EA">
              <w:t>and I am looking forward to meeting you if you want me for the job.</w:t>
            </w:r>
          </w:p>
          <w:p w14:paraId="60DF0CB5" w14:textId="77777777" w:rsidR="00E562EA" w:rsidRDefault="00E562EA" w:rsidP="00666C5D"/>
          <w:p w14:paraId="03BE1F85" w14:textId="77777777" w:rsidR="00853F52" w:rsidRDefault="00000000" w:rsidP="00666C5D">
            <w:pPr>
              <w:rPr>
                <w:rStyle w:val="Emphasis"/>
              </w:rPr>
            </w:pPr>
            <w:sdt>
              <w:sdtPr>
                <w:rPr>
                  <w:color w:val="4A6158" w:themeColor="accent5" w:themeShade="BF"/>
                </w:rPr>
                <w:id w:val="-1610432825"/>
                <w:placeholder>
                  <w:docPart w:val="709852155DEC42DF90CCC2C9DFCFF64D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53F52" w:rsidRPr="00666C5D">
                  <w:rPr>
                    <w:rStyle w:val="Emphasis"/>
                  </w:rPr>
                  <w:t>Sincerely,</w:t>
                </w:r>
              </w:sdtContent>
            </w:sdt>
          </w:p>
          <w:p w14:paraId="2FCBE59E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3C34AFFF" w14:textId="421ADAC4" w:rsidR="00853F52" w:rsidRDefault="00E562EA" w:rsidP="00666C5D">
            <w:pPr>
              <w:rPr>
                <w:rStyle w:val="Emphasis"/>
              </w:rPr>
            </w:pPr>
            <w:r>
              <w:rPr>
                <w:color w:val="4A6158" w:themeColor="accent5" w:themeShade="BF"/>
              </w:rPr>
              <w:t>Noah Knight</w:t>
            </w:r>
          </w:p>
          <w:p w14:paraId="4C509C0F" w14:textId="77777777" w:rsidR="00853F52" w:rsidRPr="00666C5D" w:rsidRDefault="00853F52" w:rsidP="00666C5D">
            <w:pPr>
              <w:rPr>
                <w:rStyle w:val="Emphasis"/>
              </w:rPr>
            </w:pPr>
          </w:p>
          <w:p w14:paraId="4B7FBDCC" w14:textId="77777777" w:rsidR="00853F52" w:rsidRPr="00666C5D" w:rsidRDefault="00000000" w:rsidP="00666C5D">
            <w:pPr>
              <w:rPr>
                <w:color w:val="4A6158" w:themeColor="accent5" w:themeShade="BF"/>
              </w:rPr>
            </w:pPr>
            <w:sdt>
              <w:sdtPr>
                <w:rPr>
                  <w:color w:val="4A6158" w:themeColor="accent5" w:themeShade="BF"/>
                </w:rPr>
                <w:id w:val="1480648998"/>
                <w:placeholder>
                  <w:docPart w:val="53AACCBBBB4643CBA9ACC366922B791F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853F52" w:rsidRPr="00666C5D">
                  <w:rPr>
                    <w:rStyle w:val="Emphasis"/>
                  </w:rPr>
                  <w:t>Enclosure</w:t>
                </w:r>
              </w:sdtContent>
            </w:sdt>
          </w:p>
        </w:tc>
      </w:tr>
    </w:tbl>
    <w:p w14:paraId="0282B8EA" w14:textId="77777777" w:rsidR="00C55D85" w:rsidRDefault="00C55D85" w:rsidP="00843C42"/>
    <w:sectPr w:rsidR="00C55D85" w:rsidSect="00756C23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CC95" w14:textId="77777777" w:rsidR="00756C23" w:rsidRDefault="00756C23" w:rsidP="00F316AD">
      <w:r>
        <w:separator/>
      </w:r>
    </w:p>
  </w:endnote>
  <w:endnote w:type="continuationSeparator" w:id="0">
    <w:p w14:paraId="406B0761" w14:textId="77777777" w:rsidR="00756C23" w:rsidRDefault="00756C23" w:rsidP="00F316AD">
      <w:r>
        <w:continuationSeparator/>
      </w:r>
    </w:p>
  </w:endnote>
  <w:endnote w:type="continuationNotice" w:id="1">
    <w:p w14:paraId="53D75EBC" w14:textId="77777777" w:rsidR="00756C23" w:rsidRDefault="00756C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4B1BE" w14:textId="77777777" w:rsidR="00756C23" w:rsidRDefault="00756C23" w:rsidP="00F316AD">
      <w:r>
        <w:separator/>
      </w:r>
    </w:p>
  </w:footnote>
  <w:footnote w:type="continuationSeparator" w:id="0">
    <w:p w14:paraId="4858C383" w14:textId="77777777" w:rsidR="00756C23" w:rsidRDefault="00756C23" w:rsidP="00F316AD">
      <w:r>
        <w:continuationSeparator/>
      </w:r>
    </w:p>
  </w:footnote>
  <w:footnote w:type="continuationNotice" w:id="1">
    <w:p w14:paraId="1952E8F7" w14:textId="77777777" w:rsidR="00756C23" w:rsidRDefault="00756C2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 w16cid:durableId="210988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164"/>
    <w:rsid w:val="0001399F"/>
    <w:rsid w:val="00095D41"/>
    <w:rsid w:val="000A0CD4"/>
    <w:rsid w:val="000E1D44"/>
    <w:rsid w:val="001A375F"/>
    <w:rsid w:val="001F1F0D"/>
    <w:rsid w:val="0020696E"/>
    <w:rsid w:val="002356A2"/>
    <w:rsid w:val="0024775A"/>
    <w:rsid w:val="00263514"/>
    <w:rsid w:val="002D12DA"/>
    <w:rsid w:val="003019B2"/>
    <w:rsid w:val="0034688D"/>
    <w:rsid w:val="0040233B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56C23"/>
    <w:rsid w:val="007B0F94"/>
    <w:rsid w:val="007C14FA"/>
    <w:rsid w:val="007C7389"/>
    <w:rsid w:val="00815943"/>
    <w:rsid w:val="00843C42"/>
    <w:rsid w:val="00853F52"/>
    <w:rsid w:val="00860DB6"/>
    <w:rsid w:val="0088104A"/>
    <w:rsid w:val="00896FA4"/>
    <w:rsid w:val="008B507E"/>
    <w:rsid w:val="009678F7"/>
    <w:rsid w:val="0099359E"/>
    <w:rsid w:val="009941DA"/>
    <w:rsid w:val="00A27B14"/>
    <w:rsid w:val="00A30F44"/>
    <w:rsid w:val="00A77921"/>
    <w:rsid w:val="00AB2CDC"/>
    <w:rsid w:val="00B111F4"/>
    <w:rsid w:val="00B2124F"/>
    <w:rsid w:val="00B575FB"/>
    <w:rsid w:val="00B6190E"/>
    <w:rsid w:val="00BD4217"/>
    <w:rsid w:val="00C1095A"/>
    <w:rsid w:val="00C363E0"/>
    <w:rsid w:val="00C42F47"/>
    <w:rsid w:val="00C55D85"/>
    <w:rsid w:val="00C604F8"/>
    <w:rsid w:val="00C81523"/>
    <w:rsid w:val="00CA2273"/>
    <w:rsid w:val="00CD50FD"/>
    <w:rsid w:val="00D47124"/>
    <w:rsid w:val="00D93B73"/>
    <w:rsid w:val="00DA0D2A"/>
    <w:rsid w:val="00DD5D7B"/>
    <w:rsid w:val="00DF4164"/>
    <w:rsid w:val="00E43179"/>
    <w:rsid w:val="00E562EA"/>
    <w:rsid w:val="00E8639E"/>
    <w:rsid w:val="00F2368E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B2EC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nig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5C11B76F6A4C0585A4F917851A8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E8CEA-A2CF-480A-B177-B1735708AAD1}"/>
      </w:docPartPr>
      <w:docPartBody>
        <w:p w:rsidR="00000000" w:rsidRDefault="00000000">
          <w:pPr>
            <w:pStyle w:val="815C11B76F6A4C0585A4F917851A82A6"/>
          </w:pPr>
          <w:r w:rsidRPr="00605A5B">
            <w:t>Contact</w:t>
          </w:r>
        </w:p>
      </w:docPartBody>
    </w:docPart>
    <w:docPart>
      <w:docPartPr>
        <w:name w:val="709852155DEC42DF90CCC2C9DFCFF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C821E-D9D2-44AB-BBD3-84200DD94E05}"/>
      </w:docPartPr>
      <w:docPartBody>
        <w:p w:rsidR="00000000" w:rsidRDefault="00000000">
          <w:pPr>
            <w:pStyle w:val="709852155DEC42DF90CCC2C9DFCFF64D"/>
          </w:pPr>
          <w:r w:rsidRPr="00666C5D">
            <w:rPr>
              <w:rStyle w:val="Emphasis"/>
            </w:rPr>
            <w:t>Sincerely,</w:t>
          </w:r>
        </w:p>
      </w:docPartBody>
    </w:docPart>
    <w:docPart>
      <w:docPartPr>
        <w:name w:val="53AACCBBBB4643CBA9ACC366922B7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D4017B-4354-4221-AFCB-C1336CCD115C}"/>
      </w:docPartPr>
      <w:docPartBody>
        <w:p w:rsidR="00000000" w:rsidRDefault="00000000">
          <w:pPr>
            <w:pStyle w:val="53AACCBBBB4643CBA9ACC366922B791F"/>
          </w:pPr>
          <w:r w:rsidRPr="00666C5D">
            <w:rPr>
              <w:rStyle w:val="Emphasis"/>
            </w:rP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AB"/>
    <w:rsid w:val="00F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90A5CE7949A443E88F8D3640D418CA5">
    <w:name w:val="990A5CE7949A443E88F8D3640D418CA5"/>
  </w:style>
  <w:style w:type="paragraph" w:customStyle="1" w:styleId="2203DC07F6074742A636C538427F5BFF">
    <w:name w:val="2203DC07F6074742A636C538427F5BFF"/>
  </w:style>
  <w:style w:type="paragraph" w:customStyle="1" w:styleId="B6C056BD11BB4473883F433893725A7E">
    <w:name w:val="B6C056BD11BB4473883F433893725A7E"/>
  </w:style>
  <w:style w:type="paragraph" w:customStyle="1" w:styleId="815C11B76F6A4C0585A4F917851A82A6">
    <w:name w:val="815C11B76F6A4C0585A4F917851A82A6"/>
  </w:style>
  <w:style w:type="paragraph" w:customStyle="1" w:styleId="BF1757D1CB554780A12240C854F37958">
    <w:name w:val="BF1757D1CB554780A12240C854F37958"/>
  </w:style>
  <w:style w:type="paragraph" w:customStyle="1" w:styleId="EBD38D9BCF9D4B2F936EF6171E7A4B4A">
    <w:name w:val="EBD38D9BCF9D4B2F936EF6171E7A4B4A"/>
  </w:style>
  <w:style w:type="paragraph" w:customStyle="1" w:styleId="90858F06908545C0AC0874D2055D8D5C">
    <w:name w:val="90858F06908545C0AC0874D2055D8D5C"/>
  </w:style>
  <w:style w:type="paragraph" w:customStyle="1" w:styleId="BD39C15B052246A6A9669076F356EE09">
    <w:name w:val="BD39C15B052246A6A9669076F356EE09"/>
  </w:style>
  <w:style w:type="paragraph" w:customStyle="1" w:styleId="DEBE6417E08D49719F3C897C3D0E1D05">
    <w:name w:val="DEBE6417E08D49719F3C897C3D0E1D05"/>
  </w:style>
  <w:style w:type="paragraph" w:customStyle="1" w:styleId="CADBFBA0F5254833A8061BF541082EA7">
    <w:name w:val="CADBFBA0F5254833A8061BF541082EA7"/>
  </w:style>
  <w:style w:type="paragraph" w:customStyle="1" w:styleId="6523CCB5FE2942ECA6101CADC749E517">
    <w:name w:val="6523CCB5FE2942ECA6101CADC749E517"/>
  </w:style>
  <w:style w:type="paragraph" w:customStyle="1" w:styleId="9BF10CBF2B124780A02B442CC84B6615">
    <w:name w:val="9BF10CBF2B124780A02B442CC84B6615"/>
  </w:style>
  <w:style w:type="paragraph" w:customStyle="1" w:styleId="EFC7DBEBEF944FCDB72FE4757F648D67">
    <w:name w:val="EFC7DBEBEF944FCDB72FE4757F648D67"/>
  </w:style>
  <w:style w:type="paragraph" w:customStyle="1" w:styleId="246D394FDFD3440398DD1E52F72E95A0">
    <w:name w:val="246D394FDFD3440398DD1E52F72E95A0"/>
  </w:style>
  <w:style w:type="paragraph" w:customStyle="1" w:styleId="8F1A70FE8250436D92985A57814AD04F">
    <w:name w:val="8F1A70FE8250436D92985A57814AD04F"/>
  </w:style>
  <w:style w:type="paragraph" w:customStyle="1" w:styleId="3E877C65729B4CA5BDC34605E870879F">
    <w:name w:val="3E877C65729B4CA5BDC34605E870879F"/>
  </w:style>
  <w:style w:type="paragraph" w:customStyle="1" w:styleId="FF24CAE42B834D4BB9178538F4D2C608">
    <w:name w:val="FF24CAE42B834D4BB9178538F4D2C608"/>
  </w:style>
  <w:style w:type="paragraph" w:customStyle="1" w:styleId="FE54CB16290E481E86D9DEE66B29EAB9">
    <w:name w:val="FE54CB16290E481E86D9DEE66B29EAB9"/>
  </w:style>
  <w:style w:type="paragraph" w:customStyle="1" w:styleId="F4DF4F56ADBB4A0A8567ED439253FB4E">
    <w:name w:val="F4DF4F56ADBB4A0A8567ED439253FB4E"/>
  </w:style>
  <w:style w:type="paragraph" w:customStyle="1" w:styleId="2FF79B283184407397721EF60346C9F9">
    <w:name w:val="2FF79B283184407397721EF60346C9F9"/>
  </w:style>
  <w:style w:type="character" w:styleId="Emphasis">
    <w:name w:val="Emphasis"/>
    <w:uiPriority w:val="20"/>
    <w:qFormat/>
    <w:rPr>
      <w:color w:val="2E74B5" w:themeColor="accent5" w:themeShade="BF"/>
    </w:rPr>
  </w:style>
  <w:style w:type="paragraph" w:customStyle="1" w:styleId="709852155DEC42DF90CCC2C9DFCFF64D">
    <w:name w:val="709852155DEC42DF90CCC2C9DFCFF64D"/>
  </w:style>
  <w:style w:type="paragraph" w:customStyle="1" w:styleId="98FD6F9A6F2D42CBAB39C0F350D024EB">
    <w:name w:val="98FD6F9A6F2D42CBAB39C0F350D024EB"/>
  </w:style>
  <w:style w:type="paragraph" w:customStyle="1" w:styleId="53AACCBBBB4643CBA9ACC366922B791F">
    <w:name w:val="53AACCBBBB4643CBA9ACC366922B7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1</Pages>
  <Words>147</Words>
  <Characters>743</Characters>
  <Application>Microsoft Office Word</Application>
  <DocSecurity>0</DocSecurity>
  <Lines>46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2024-02-08T11:00:00Z</dcterms:created>
  <dcterms:modified xsi:type="dcterms:W3CDTF">2024-02-08T11:25:00Z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939fa65d-cb94-4faf-adb4-cddd3dd32057</vt:lpwstr>
  </property>
</Properties>
</file>