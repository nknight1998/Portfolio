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E8E73" w14:textId="2F3635CE" w:rsidR="00101ADF" w:rsidRDefault="00011DEA" w:rsidP="00011DEA">
      <w:pPr>
        <w:pStyle w:val="ImagePlaceholder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033C74E2" wp14:editId="390F68E5">
                <wp:simplePos x="0" y="0"/>
                <wp:positionH relativeFrom="column">
                  <wp:posOffset>-804545</wp:posOffset>
                </wp:positionH>
                <wp:positionV relativeFrom="paragraph">
                  <wp:posOffset>-1183640</wp:posOffset>
                </wp:positionV>
                <wp:extent cx="7772400" cy="10058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-296561" y="-370705"/>
                          <a:chExt cx="7772400" cy="10058400"/>
                        </a:xfrm>
                      </wpg:grpSpPr>
                      <wps:wsp>
                        <wps:cNvPr id="210758646" name="Rectangle 1"/>
                        <wps:cNvSpPr/>
                        <wps:spPr>
                          <a:xfrm>
                            <a:off x="-296561" y="-370705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17645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6893492" cy="8981784"/>
                            <a:chOff x="0" y="0"/>
                            <a:chExt cx="6893492" cy="8981784"/>
                          </a:xfrm>
                        </wpg:grpSpPr>
                        <wps:wsp>
                          <wps:cNvPr id="1689567603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8217244"/>
                              <a:ext cx="764540" cy="764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502749" name="Rectangle 4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82370" cy="118237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568501" name="Rectangle 4"/>
                          <wps:cNvSpPr>
                            <a:spLocks noChangeAspect="1"/>
                          </wps:cNvSpPr>
                          <wps:spPr>
                            <a:xfrm>
                              <a:off x="1927654" y="1396314"/>
                              <a:ext cx="367030" cy="36703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47585" name="Rectangle 4"/>
                          <wps:cNvSpPr>
                            <a:spLocks noChangeAspect="1"/>
                          </wps:cNvSpPr>
                          <wps:spPr>
                            <a:xfrm>
                              <a:off x="5041557" y="7834184"/>
                              <a:ext cx="4572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362984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345990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78BA74" id="Group 2" o:spid="_x0000_s1026" alt="&quot;&quot;" style="position:absolute;margin-left:-63.35pt;margin-top:-93.2pt;width:612pt;height:11in;z-index:-251651072;mso-width-relative:margin;mso-height-relative:margin" coordorigin="-2965,-3707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">
                <v:rect id="Rectangle 1" o:spid="_x0000_s1027" style="position:absolute;left:-2965;top:-3707;width:77723;height:100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" fillcolor="#fdf0cd [663]" stroked="f" strokeweight="1pt">
                  <v:fill opacity="11565f"/>
                </v:rect>
                <v:group id="Group 1" o:spid="_x0000_s1028" style="position:absolute;width:68934;height:89817" coordsize="68934,8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Rectangle 4" o:spid="_x0000_s1029" style="position:absolute;left:61289;top:82172;width:7645;height: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" fillcolor="#b3eeff [660]" stroked="f" strokeweight="3pt">
                    <v:stroke joinstyle="miter"/>
                    <o:lock v:ext="edit" aspectratio="t"/>
                  </v:oval>
                  <v:oval id="Rectangle 4" o:spid="_x0000_s1030" style="position:absolute;width:11823;height:11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" fillcolor="#fad46b [1943]" stroked="f" strokeweight="3pt">
                    <v:stroke joinstyle="miter"/>
                    <o:lock v:ext="edit" aspectratio="t"/>
                  </v:oval>
                  <v:oval id="Rectangle 4" o:spid="_x0000_s1031" style="position:absolute;left:19276;top:13963;width:3670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" fillcolor="#b3eeff [660]" stroked="f" strokeweight="3pt">
                    <v:stroke joinstyle="miter"/>
                    <o:lock v:ext="edit" aspectratio="t"/>
                  </v:oval>
                  <v:oval id="Rectangle 4" o:spid="_x0000_s1032" style="position:absolute;left:50415;top:78341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" fillcolor="#fad46b [1943]" stroked="f" strokeweight="3pt">
                    <v:stroke joinstyle="miter"/>
                    <o:lock v:ext="edit" aspectratio="t"/>
                  </v:oval>
                  <v:oval id="Rectangle 4" o:spid="_x0000_s1033" style="position:absolute;left:61289;top:3459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" fillcolor="#fad46b [1943]" stroked="f" strokeweight="3pt">
                    <v:stroke joinstyle="miter"/>
                    <o:lock v:ext="edit" aspectratio="t"/>
                  </v:oval>
                </v:group>
                <w10:anchorlock/>
              </v:group>
            </w:pict>
          </mc:Fallback>
        </mc:AlternateContent>
      </w:r>
      <w:r w:rsidR="000041E8">
        <w:rPr>
          <w:noProof/>
          <w:lang w:val="en-AU" w:eastAsia="en-AU"/>
        </w:rPr>
        <w:t>=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50"/>
        <w:gridCol w:w="3330"/>
      </w:tblGrid>
      <w:tr w:rsidR="00011DEA" w14:paraId="2C1A4CD7" w14:textId="77777777" w:rsidTr="00043CB2">
        <w:trPr>
          <w:trHeight w:val="360"/>
        </w:trPr>
        <w:tc>
          <w:tcPr>
            <w:tcW w:w="6750" w:type="dxa"/>
            <w:vMerge w:val="restart"/>
          </w:tcPr>
          <w:p w14:paraId="08FB8DBA" w14:textId="77777777" w:rsidR="00011DEA" w:rsidRDefault="00E834DA" w:rsidP="00E834DA">
            <w:pPr>
              <w:pStyle w:val="Title"/>
            </w:pPr>
            <w:r>
              <w:t>Noah</w:t>
            </w:r>
          </w:p>
          <w:p w14:paraId="55A26B26" w14:textId="33187A1E" w:rsidR="00E834DA" w:rsidRDefault="00E834DA" w:rsidP="00E834DA">
            <w:pPr>
              <w:pStyle w:val="Title"/>
            </w:pPr>
            <w:r>
              <w:t>Knight</w:t>
            </w:r>
          </w:p>
        </w:tc>
        <w:tc>
          <w:tcPr>
            <w:tcW w:w="3330" w:type="dxa"/>
            <w:vAlign w:val="center"/>
          </w:tcPr>
          <w:p w14:paraId="52F56B18" w14:textId="52FF1E5F" w:rsidR="00011DEA" w:rsidRDefault="00E834DA" w:rsidP="00043CB2">
            <w:pPr>
              <w:jc w:val="right"/>
            </w:pPr>
            <w:r>
              <w:t>604 Sawtooth, Fayetteville, NC</w:t>
            </w:r>
          </w:p>
        </w:tc>
      </w:tr>
      <w:tr w:rsidR="00011DEA" w14:paraId="5F7DCE9E" w14:textId="77777777" w:rsidTr="00043CB2">
        <w:trPr>
          <w:trHeight w:val="360"/>
        </w:trPr>
        <w:tc>
          <w:tcPr>
            <w:tcW w:w="6750" w:type="dxa"/>
            <w:vMerge/>
          </w:tcPr>
          <w:p w14:paraId="080294C6" w14:textId="77777777" w:rsidR="00011DEA" w:rsidRDefault="00011DEA" w:rsidP="00043CB2"/>
        </w:tc>
        <w:tc>
          <w:tcPr>
            <w:tcW w:w="3330" w:type="dxa"/>
            <w:vAlign w:val="center"/>
          </w:tcPr>
          <w:p w14:paraId="66121A0A" w14:textId="190B9111" w:rsidR="00011DEA" w:rsidRDefault="00E834DA" w:rsidP="00043CB2">
            <w:pPr>
              <w:jc w:val="right"/>
            </w:pPr>
            <w:r>
              <w:t>910-xxx-xxxx</w:t>
            </w:r>
            <w:r w:rsidR="00011DEA">
              <w:t xml:space="preserve"> </w:t>
            </w:r>
          </w:p>
        </w:tc>
      </w:tr>
      <w:tr w:rsidR="00011DEA" w14:paraId="65D8E58D" w14:textId="77777777" w:rsidTr="00043CB2">
        <w:trPr>
          <w:trHeight w:val="360"/>
        </w:trPr>
        <w:tc>
          <w:tcPr>
            <w:tcW w:w="6750" w:type="dxa"/>
            <w:vMerge/>
          </w:tcPr>
          <w:p w14:paraId="786C6D32" w14:textId="77777777" w:rsidR="00011DEA" w:rsidRDefault="00011DEA" w:rsidP="00043CB2"/>
        </w:tc>
        <w:tc>
          <w:tcPr>
            <w:tcW w:w="3330" w:type="dxa"/>
            <w:vAlign w:val="center"/>
          </w:tcPr>
          <w:p w14:paraId="72A60348" w14:textId="6B135889" w:rsidR="00011DEA" w:rsidRDefault="000041E8" w:rsidP="00043CB2">
            <w:pPr>
              <w:jc w:val="right"/>
            </w:pPr>
            <w:r>
              <w:t>n</w:t>
            </w:r>
            <w:r w:rsidR="00E834DA">
              <w:t>knight1998@example.com</w:t>
            </w:r>
            <w:r w:rsidR="00011DEA" w:rsidRPr="00EC1FE9">
              <w:t xml:space="preserve"> </w:t>
            </w:r>
          </w:p>
        </w:tc>
      </w:tr>
      <w:tr w:rsidR="00011DEA" w14:paraId="794577A4" w14:textId="77777777" w:rsidTr="00043CB2">
        <w:trPr>
          <w:trHeight w:val="360"/>
        </w:trPr>
        <w:tc>
          <w:tcPr>
            <w:tcW w:w="6750" w:type="dxa"/>
            <w:vMerge/>
          </w:tcPr>
          <w:p w14:paraId="4CEB50ED" w14:textId="77777777" w:rsidR="00011DEA" w:rsidRDefault="00011DEA" w:rsidP="00043CB2"/>
        </w:tc>
        <w:tc>
          <w:tcPr>
            <w:tcW w:w="3330" w:type="dxa"/>
            <w:vAlign w:val="center"/>
          </w:tcPr>
          <w:p w14:paraId="7A8C73DA" w14:textId="06F11484" w:rsidR="00011DEA" w:rsidRDefault="00011DEA" w:rsidP="00043CB2">
            <w:pPr>
              <w:jc w:val="right"/>
            </w:pPr>
            <w:r>
              <w:t xml:space="preserve"> </w:t>
            </w:r>
          </w:p>
        </w:tc>
      </w:tr>
      <w:tr w:rsidR="00E834DA" w14:paraId="5D215F9F" w14:textId="77777777" w:rsidTr="00043CB2">
        <w:trPr>
          <w:gridAfter w:val="1"/>
          <w:wAfter w:w="3330" w:type="dxa"/>
          <w:trHeight w:val="360"/>
        </w:trPr>
        <w:tc>
          <w:tcPr>
            <w:tcW w:w="6750" w:type="dxa"/>
            <w:vMerge/>
          </w:tcPr>
          <w:p w14:paraId="790BBBBF" w14:textId="77777777" w:rsidR="00E834DA" w:rsidRDefault="00E834DA" w:rsidP="00043CB2"/>
        </w:tc>
      </w:tr>
    </w:tbl>
    <w:p w14:paraId="645E3BC3" w14:textId="77777777" w:rsidR="00101ADF" w:rsidRDefault="00101ADF" w:rsidP="00101ADF"/>
    <w:p w14:paraId="0E27A25A" w14:textId="77777777" w:rsidR="00CA71AA" w:rsidRDefault="00CA71AA" w:rsidP="00101ADF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642C27" w14:paraId="14552CD3" w14:textId="77777777" w:rsidTr="00043CB2">
        <w:trPr>
          <w:trHeight w:val="98"/>
        </w:trPr>
        <w:tc>
          <w:tcPr>
            <w:tcW w:w="10080" w:type="dxa"/>
          </w:tcPr>
          <w:p w14:paraId="218C0980" w14:textId="77777777" w:rsidR="00642C27" w:rsidRDefault="00000000" w:rsidP="00043CB2">
            <w:pPr>
              <w:pStyle w:val="Heading1"/>
            </w:pPr>
            <w:sdt>
              <w:sdtPr>
                <w:id w:val="1934159269"/>
                <w:placeholder>
                  <w:docPart w:val="964E7992F61E4D1A9EBCE28893506741"/>
                </w:placeholder>
                <w:temporary/>
                <w:showingPlcHdr/>
                <w15:appearance w15:val="hidden"/>
              </w:sdtPr>
              <w:sdtContent>
                <w:r w:rsidR="00642C27">
                  <w:t>About me</w:t>
                </w:r>
              </w:sdtContent>
            </w:sdt>
            <w:r w:rsidR="00642C27">
              <w:t xml:space="preserve"> </w:t>
            </w:r>
          </w:p>
        </w:tc>
      </w:tr>
      <w:tr w:rsidR="00642C27" w14:paraId="3A70FCA3" w14:textId="77777777" w:rsidTr="00CA71AA">
        <w:trPr>
          <w:trHeight w:val="216"/>
        </w:trPr>
        <w:tc>
          <w:tcPr>
            <w:tcW w:w="10080" w:type="dxa"/>
          </w:tcPr>
          <w:p w14:paraId="22A54C68" w14:textId="77777777" w:rsidR="00642C27" w:rsidRDefault="00642C27" w:rsidP="00CA71AA"/>
        </w:tc>
      </w:tr>
      <w:tr w:rsidR="00642C27" w14:paraId="4DC95595" w14:textId="77777777" w:rsidTr="00CA71AA">
        <w:trPr>
          <w:trHeight w:val="414"/>
        </w:trPr>
        <w:tc>
          <w:tcPr>
            <w:tcW w:w="10080" w:type="dxa"/>
          </w:tcPr>
          <w:p w14:paraId="1B98BE4D" w14:textId="3474C92B" w:rsidR="00642C27" w:rsidRDefault="00E834DA" w:rsidP="00043CB2">
            <w:r>
              <w:t>I’m an ongoing beginner web designer looking to better my skills as a web designer and a programmer</w:t>
            </w:r>
            <w:r w:rsidR="000041E8">
              <w:t>. I have</w:t>
            </w:r>
            <w:r>
              <w:t xml:space="preserve"> many different skills in each field.</w:t>
            </w:r>
            <w:r w:rsidR="000041E8">
              <w:t xml:space="preserve"> I am hard work if you need me to be I can pretty much do anything that you need when it comes to web design and as a graphic designer to.</w:t>
            </w:r>
          </w:p>
        </w:tc>
      </w:tr>
    </w:tbl>
    <w:p w14:paraId="3FE50527" w14:textId="77777777" w:rsidR="00101ADF" w:rsidRDefault="00101ADF" w:rsidP="00101ADF"/>
    <w:p w14:paraId="500382B5" w14:textId="77777777" w:rsidR="00101ADF" w:rsidRDefault="00101ADF" w:rsidP="00101ADF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530"/>
        <w:gridCol w:w="4230"/>
      </w:tblGrid>
      <w:tr w:rsidR="00CA71AA" w14:paraId="53A4B3DB" w14:textId="77777777" w:rsidTr="00043CB2">
        <w:trPr>
          <w:trHeight w:val="225"/>
        </w:trPr>
        <w:tc>
          <w:tcPr>
            <w:tcW w:w="4320" w:type="dxa"/>
          </w:tcPr>
          <w:p w14:paraId="31BA35EB" w14:textId="77777777" w:rsidR="00CA71AA" w:rsidRDefault="00000000" w:rsidP="00043CB2">
            <w:pPr>
              <w:pStyle w:val="Heading1"/>
            </w:pPr>
            <w:sdt>
              <w:sdtPr>
                <w:id w:val="-898354009"/>
                <w:placeholder>
                  <w:docPart w:val="5B34235BF3DC493AA3ADEC5DC6AF8F2E"/>
                </w:placeholder>
                <w:temporary/>
                <w:showingPlcHdr/>
                <w15:appearance w15:val="hidden"/>
              </w:sdtPr>
              <w:sdtContent>
                <w:r w:rsidR="00CA71AA" w:rsidRPr="00F928A8">
                  <w:t>Experience</w:t>
                </w:r>
              </w:sdtContent>
            </w:sdt>
          </w:p>
        </w:tc>
        <w:tc>
          <w:tcPr>
            <w:tcW w:w="1530" w:type="dxa"/>
          </w:tcPr>
          <w:p w14:paraId="4FB33BE1" w14:textId="77777777" w:rsidR="00CA71AA" w:rsidRDefault="00CA71AA" w:rsidP="00043CB2">
            <w:pPr>
              <w:pStyle w:val="Heading1"/>
            </w:pPr>
          </w:p>
        </w:tc>
        <w:tc>
          <w:tcPr>
            <w:tcW w:w="4230" w:type="dxa"/>
          </w:tcPr>
          <w:p w14:paraId="2A0D19D4" w14:textId="77777777" w:rsidR="00CA71AA" w:rsidRDefault="00000000" w:rsidP="00043CB2">
            <w:pPr>
              <w:pStyle w:val="Heading1"/>
            </w:pPr>
            <w:sdt>
              <w:sdtPr>
                <w:id w:val="543866955"/>
                <w:placeholder>
                  <w:docPart w:val="538CA93CEB9D43E996E71E0624F8A1F3"/>
                </w:placeholder>
                <w:temporary/>
                <w:showingPlcHdr/>
                <w15:appearance w15:val="hidden"/>
              </w:sdtPr>
              <w:sdtContent>
                <w:r w:rsidR="00CA71AA" w:rsidRPr="0070237E">
                  <w:t>Education</w:t>
                </w:r>
              </w:sdtContent>
            </w:sdt>
          </w:p>
        </w:tc>
      </w:tr>
      <w:tr w:rsidR="00CA71AA" w14:paraId="1F0B215D" w14:textId="77777777" w:rsidTr="00CA71AA">
        <w:trPr>
          <w:trHeight w:val="216"/>
        </w:trPr>
        <w:tc>
          <w:tcPr>
            <w:tcW w:w="4320" w:type="dxa"/>
          </w:tcPr>
          <w:p w14:paraId="7094AA3A" w14:textId="77777777" w:rsidR="00CA71AA" w:rsidRDefault="00CA71AA" w:rsidP="00CA71AA"/>
        </w:tc>
        <w:tc>
          <w:tcPr>
            <w:tcW w:w="1530" w:type="dxa"/>
          </w:tcPr>
          <w:p w14:paraId="125372D3" w14:textId="77777777" w:rsidR="00CA71AA" w:rsidRDefault="00CA71AA" w:rsidP="00CA71AA"/>
        </w:tc>
        <w:tc>
          <w:tcPr>
            <w:tcW w:w="4230" w:type="dxa"/>
          </w:tcPr>
          <w:p w14:paraId="2668D6F4" w14:textId="77777777" w:rsidR="00CA71AA" w:rsidRDefault="00CA71AA" w:rsidP="00CA71AA"/>
        </w:tc>
      </w:tr>
      <w:tr w:rsidR="00CA71AA" w14:paraId="584784EB" w14:textId="77777777" w:rsidTr="00043CB2">
        <w:tc>
          <w:tcPr>
            <w:tcW w:w="4320" w:type="dxa"/>
          </w:tcPr>
          <w:p w14:paraId="6D0748CC" w14:textId="2F0934CB" w:rsidR="00CA71AA" w:rsidRDefault="00E834DA" w:rsidP="00043CB2">
            <w:r>
              <w:t xml:space="preserve">I don’t </w:t>
            </w:r>
            <w:r w:rsidR="000041E8">
              <w:t>have</w:t>
            </w:r>
            <w:r>
              <w:t xml:space="preserve"> any work experience </w:t>
            </w:r>
            <w:r w:rsidR="000041E8">
              <w:t>when it comes to the field that I am trying to get into. I have never had a real job in my life.</w:t>
            </w:r>
          </w:p>
        </w:tc>
        <w:tc>
          <w:tcPr>
            <w:tcW w:w="1530" w:type="dxa"/>
          </w:tcPr>
          <w:p w14:paraId="4B80BAFC" w14:textId="77777777" w:rsidR="00CA71AA" w:rsidRPr="00587B38" w:rsidRDefault="00CA71AA" w:rsidP="00043CB2">
            <w:pPr>
              <w:pStyle w:val="Heading2"/>
            </w:pPr>
          </w:p>
        </w:tc>
        <w:tc>
          <w:tcPr>
            <w:tcW w:w="4230" w:type="dxa"/>
          </w:tcPr>
          <w:p w14:paraId="6363C4DB" w14:textId="2212F32A" w:rsidR="00E834DA" w:rsidRPr="00E834DA" w:rsidRDefault="00E834DA" w:rsidP="00043CB2">
            <w:pPr>
              <w:pStyle w:val="Heading2"/>
              <w:rPr>
                <w:iCs/>
              </w:rPr>
            </w:pPr>
            <w:r w:rsidRPr="00E834DA">
              <w:rPr>
                <w:iCs/>
              </w:rPr>
              <w:t xml:space="preserve">Triton High </w:t>
            </w:r>
            <w:r>
              <w:rPr>
                <w:iCs/>
              </w:rPr>
              <w:t>School</w:t>
            </w:r>
            <w:r w:rsidRPr="00E834DA">
              <w:rPr>
                <w:iCs/>
              </w:rPr>
              <w:t>,</w:t>
            </w:r>
          </w:p>
          <w:p w14:paraId="199D9EB4" w14:textId="0F4C739C" w:rsidR="00CA71AA" w:rsidRPr="00E834DA" w:rsidRDefault="00E834DA" w:rsidP="00043CB2">
            <w:pPr>
              <w:pStyle w:val="Heading2"/>
            </w:pPr>
            <w:r w:rsidRPr="00E834DA">
              <w:rPr>
                <w:iCs/>
              </w:rPr>
              <w:t xml:space="preserve"> May 2017</w:t>
            </w:r>
            <w:r w:rsidR="00CA71AA" w:rsidRPr="00E834DA">
              <w:t xml:space="preserve"> </w:t>
            </w:r>
          </w:p>
          <w:p w14:paraId="4EDE30FD" w14:textId="4CF609FD" w:rsidR="00CA71AA" w:rsidRDefault="00CA71AA" w:rsidP="00043CB2">
            <w:r>
              <w:t xml:space="preserve"> </w:t>
            </w:r>
            <w:r w:rsidR="00E834DA">
              <w:t>G</w:t>
            </w:r>
            <w:r w:rsidR="00E834DA" w:rsidRPr="00E834DA">
              <w:t>ot my high school diploma</w:t>
            </w:r>
            <w:r w:rsidR="000041E8">
              <w:t xml:space="preserve"> in May 2017 and have been at college trying to get my web design degree.</w:t>
            </w:r>
          </w:p>
          <w:p w14:paraId="4A538B3A" w14:textId="788A4AF3" w:rsidR="00CA71AA" w:rsidRPr="002A3737" w:rsidRDefault="00CA71AA" w:rsidP="00043CB2">
            <w:pPr>
              <w:pStyle w:val="Heading2"/>
              <w:rPr>
                <w:rStyle w:val="Emphasis"/>
                <w:iCs w:val="0"/>
                <w:color w:val="404040" w:themeColor="text1" w:themeTint="BF"/>
              </w:rPr>
            </w:pPr>
          </w:p>
          <w:p w14:paraId="0210FB74" w14:textId="445949A5" w:rsidR="00CA71AA" w:rsidRPr="002A3737" w:rsidRDefault="00CA71AA" w:rsidP="00043CB2">
            <w:pPr>
              <w:pStyle w:val="Heading2"/>
              <w:rPr>
                <w:color w:val="404040" w:themeColor="text1" w:themeTint="BF"/>
              </w:rPr>
            </w:pPr>
            <w:r>
              <w:t xml:space="preserve"> </w:t>
            </w:r>
          </w:p>
          <w:p w14:paraId="608B3A46" w14:textId="5083001B" w:rsidR="00CA71AA" w:rsidRDefault="00CA71AA" w:rsidP="00043CB2">
            <w:r>
              <w:t xml:space="preserve"> </w:t>
            </w:r>
          </w:p>
        </w:tc>
      </w:tr>
    </w:tbl>
    <w:p w14:paraId="4AC31505" w14:textId="77777777" w:rsidR="00101ADF" w:rsidRDefault="00101ADF" w:rsidP="00101ADF"/>
    <w:p w14:paraId="390A3F01" w14:textId="77777777" w:rsidR="00BC7376" w:rsidRDefault="00BC7376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CA71AA" w14:paraId="3376A071" w14:textId="77777777" w:rsidTr="00043CB2">
        <w:trPr>
          <w:trHeight w:val="234"/>
        </w:trPr>
        <w:tc>
          <w:tcPr>
            <w:tcW w:w="10080" w:type="dxa"/>
            <w:gridSpan w:val="3"/>
          </w:tcPr>
          <w:p w14:paraId="591FC933" w14:textId="77777777" w:rsidR="00CA71AA" w:rsidRDefault="00000000" w:rsidP="00043CB2">
            <w:pPr>
              <w:pStyle w:val="Heading1"/>
            </w:pPr>
            <w:sdt>
              <w:sdtPr>
                <w:id w:val="-566262488"/>
                <w:placeholder>
                  <w:docPart w:val="F8FAF692775D4DE99AB15CA0157667D9"/>
                </w:placeholder>
                <w:temporary/>
                <w:showingPlcHdr/>
                <w15:appearance w15:val="hidden"/>
              </w:sdtPr>
              <w:sdtContent>
                <w:r w:rsidR="00CA71AA">
                  <w:t>Skills</w:t>
                </w:r>
              </w:sdtContent>
            </w:sdt>
          </w:p>
        </w:tc>
      </w:tr>
      <w:tr w:rsidR="00CA71AA" w14:paraId="38B89542" w14:textId="77777777" w:rsidTr="00CA71AA">
        <w:trPr>
          <w:trHeight w:val="98"/>
        </w:trPr>
        <w:tc>
          <w:tcPr>
            <w:tcW w:w="10080" w:type="dxa"/>
            <w:gridSpan w:val="3"/>
          </w:tcPr>
          <w:p w14:paraId="68F5CCA4" w14:textId="77777777" w:rsidR="00CA71AA" w:rsidRDefault="00CA71AA" w:rsidP="00CA71AA"/>
        </w:tc>
      </w:tr>
      <w:tr w:rsidR="00CA71AA" w14:paraId="0DEE9BED" w14:textId="77777777" w:rsidTr="00043CB2">
        <w:tc>
          <w:tcPr>
            <w:tcW w:w="3360" w:type="dxa"/>
          </w:tcPr>
          <w:p w14:paraId="1C42CB1D" w14:textId="297C98D8" w:rsidR="00CA71AA" w:rsidRDefault="00E834DA" w:rsidP="00043CB2">
            <w:pPr>
              <w:pStyle w:val="ListBullet"/>
            </w:pPr>
            <w:r>
              <w:t>HTML</w:t>
            </w:r>
          </w:p>
          <w:p w14:paraId="0BE50D81" w14:textId="77777777" w:rsidR="00CA71AA" w:rsidRDefault="00E834DA" w:rsidP="00043CB2">
            <w:pPr>
              <w:pStyle w:val="ListBullet"/>
            </w:pPr>
            <w:r>
              <w:t>Jave script</w:t>
            </w:r>
          </w:p>
          <w:p w14:paraId="0406087A" w14:textId="77ECDA57" w:rsidR="000041E8" w:rsidRDefault="000041E8" w:rsidP="00043CB2">
            <w:pPr>
              <w:pStyle w:val="ListBullet"/>
            </w:pPr>
            <w:r>
              <w:t xml:space="preserve">Adobe </w:t>
            </w:r>
            <w:proofErr w:type="gramStart"/>
            <w:r>
              <w:t>animate</w:t>
            </w:r>
            <w:proofErr w:type="gramEnd"/>
            <w:r>
              <w:t>.</w:t>
            </w:r>
          </w:p>
          <w:p w14:paraId="4976CB9C" w14:textId="5EF8DA02" w:rsidR="000041E8" w:rsidRDefault="000041E8" w:rsidP="00043CB2">
            <w:pPr>
              <w:pStyle w:val="ListBullet"/>
            </w:pPr>
            <w:r>
              <w:t>Adobe premiere</w:t>
            </w:r>
          </w:p>
        </w:tc>
        <w:tc>
          <w:tcPr>
            <w:tcW w:w="3360" w:type="dxa"/>
          </w:tcPr>
          <w:p w14:paraId="6D6E02BA" w14:textId="1878CE9C" w:rsidR="00CA71AA" w:rsidRDefault="00E834DA" w:rsidP="00043CB2">
            <w:pPr>
              <w:pStyle w:val="ListBullet"/>
            </w:pPr>
            <w:r>
              <w:t>CSS</w:t>
            </w:r>
          </w:p>
          <w:p w14:paraId="1DA411F2" w14:textId="55472980" w:rsidR="00CA71AA" w:rsidRDefault="00E834DA" w:rsidP="00043CB2">
            <w:pPr>
              <w:pStyle w:val="ListBullet"/>
            </w:pPr>
            <w:r>
              <w:t>Adobe</w:t>
            </w:r>
            <w:r w:rsidR="000041E8">
              <w:t xml:space="preserve"> Photoshop </w:t>
            </w:r>
          </w:p>
          <w:p w14:paraId="306B785B" w14:textId="6611D158" w:rsidR="000041E8" w:rsidRDefault="000041E8" w:rsidP="00043CB2">
            <w:pPr>
              <w:pStyle w:val="ListBullet"/>
            </w:pPr>
            <w:r>
              <w:t>Adobe illustrator</w:t>
            </w:r>
          </w:p>
        </w:tc>
        <w:tc>
          <w:tcPr>
            <w:tcW w:w="3360" w:type="dxa"/>
          </w:tcPr>
          <w:p w14:paraId="25F50C5C" w14:textId="278140DD" w:rsidR="00CA71AA" w:rsidRDefault="00E834DA" w:rsidP="00043CB2">
            <w:pPr>
              <w:pStyle w:val="ListBullet"/>
            </w:pPr>
            <w:r>
              <w:t>PHP/MySQL</w:t>
            </w:r>
          </w:p>
          <w:p w14:paraId="3E90614E" w14:textId="77777777" w:rsidR="00CA71AA" w:rsidRDefault="00E834DA" w:rsidP="00043CB2">
            <w:pPr>
              <w:pStyle w:val="ListBullet"/>
            </w:pPr>
            <w:r>
              <w:t xml:space="preserve">Python </w:t>
            </w:r>
          </w:p>
          <w:p w14:paraId="44E7DBF8" w14:textId="0ED4D9D3" w:rsidR="00E834DA" w:rsidRDefault="000041E8" w:rsidP="00043CB2">
            <w:pPr>
              <w:pStyle w:val="ListBullet"/>
            </w:pPr>
            <w:r>
              <w:t>Adobe InDesign</w:t>
            </w:r>
          </w:p>
        </w:tc>
      </w:tr>
    </w:tbl>
    <w:p w14:paraId="15E09CFB" w14:textId="77777777" w:rsidR="00CA71AA" w:rsidRDefault="00CA71AA" w:rsidP="00587B38">
      <w:pPr>
        <w:pStyle w:val="Body"/>
      </w:pPr>
    </w:p>
    <w:p w14:paraId="64F30067" w14:textId="77777777" w:rsidR="00CA71AA" w:rsidRDefault="00CA71AA" w:rsidP="00587B38">
      <w:pPr>
        <w:pStyle w:val="Body"/>
      </w:pPr>
    </w:p>
    <w:p w14:paraId="1AAD3E51" w14:textId="77777777" w:rsidR="00CA71AA" w:rsidRPr="00BC7376" w:rsidRDefault="00CA71AA" w:rsidP="00587B38">
      <w:pPr>
        <w:pStyle w:val="Body"/>
      </w:pPr>
    </w:p>
    <w:sectPr w:rsidR="00CA71AA" w:rsidRPr="00BC7376" w:rsidSect="00BE6224">
      <w:footerReference w:type="default" r:id="rId12"/>
      <w:type w:val="continuous"/>
      <w:pgSz w:w="12240" w:h="15840" w:code="1"/>
      <w:pgMar w:top="1080" w:right="1080" w:bottom="576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04E65" w14:textId="77777777" w:rsidR="00BE6224" w:rsidRDefault="00BE6224" w:rsidP="00725803">
      <w:r>
        <w:separator/>
      </w:r>
    </w:p>
  </w:endnote>
  <w:endnote w:type="continuationSeparator" w:id="0">
    <w:p w14:paraId="3464CB40" w14:textId="77777777" w:rsidR="00BE6224" w:rsidRDefault="00BE6224" w:rsidP="00725803">
      <w:r>
        <w:continuationSeparator/>
      </w:r>
    </w:p>
  </w:endnote>
  <w:endnote w:type="continuationNotice" w:id="1">
    <w:p w14:paraId="45313FDE" w14:textId="77777777" w:rsidR="00BE6224" w:rsidRDefault="00BE62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8E5C06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1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BD9CB" w14:textId="77777777" w:rsidR="00BE6224" w:rsidRDefault="00BE6224" w:rsidP="00725803">
      <w:r>
        <w:separator/>
      </w:r>
    </w:p>
  </w:footnote>
  <w:footnote w:type="continuationSeparator" w:id="0">
    <w:p w14:paraId="5A7225CB" w14:textId="77777777" w:rsidR="00BE6224" w:rsidRDefault="00BE6224" w:rsidP="00725803">
      <w:r>
        <w:continuationSeparator/>
      </w:r>
    </w:p>
  </w:footnote>
  <w:footnote w:type="continuationNotice" w:id="1">
    <w:p w14:paraId="4BE97491" w14:textId="77777777" w:rsidR="00BE6224" w:rsidRDefault="00BE62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F164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46657361">
    <w:abstractNumId w:val="10"/>
  </w:num>
  <w:num w:numId="2" w16cid:durableId="97793095">
    <w:abstractNumId w:val="7"/>
  </w:num>
  <w:num w:numId="3" w16cid:durableId="255525275">
    <w:abstractNumId w:val="6"/>
  </w:num>
  <w:num w:numId="4" w16cid:durableId="177362459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5997649">
    <w:abstractNumId w:val="8"/>
  </w:num>
  <w:num w:numId="6" w16cid:durableId="1704672652">
    <w:abstractNumId w:val="11"/>
  </w:num>
  <w:num w:numId="7" w16cid:durableId="655887391">
    <w:abstractNumId w:val="5"/>
  </w:num>
  <w:num w:numId="8" w16cid:durableId="645473488">
    <w:abstractNumId w:val="4"/>
  </w:num>
  <w:num w:numId="9" w16cid:durableId="1400402880">
    <w:abstractNumId w:val="3"/>
  </w:num>
  <w:num w:numId="10" w16cid:durableId="412512376">
    <w:abstractNumId w:val="2"/>
  </w:num>
  <w:num w:numId="11" w16cid:durableId="2044212310">
    <w:abstractNumId w:val="1"/>
  </w:num>
  <w:num w:numId="12" w16cid:durableId="126896866">
    <w:abstractNumId w:val="0"/>
  </w:num>
  <w:num w:numId="13" w16cid:durableId="994529043">
    <w:abstractNumId w:val="9"/>
  </w:num>
  <w:num w:numId="14" w16cid:durableId="452406184">
    <w:abstractNumId w:val="12"/>
  </w:num>
  <w:num w:numId="15" w16cid:durableId="947389514">
    <w:abstractNumId w:val="8"/>
  </w:num>
  <w:num w:numId="16" w16cid:durableId="567883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DA"/>
    <w:rsid w:val="000041E8"/>
    <w:rsid w:val="00004D3C"/>
    <w:rsid w:val="00011DEA"/>
    <w:rsid w:val="00025E77"/>
    <w:rsid w:val="00027312"/>
    <w:rsid w:val="00033519"/>
    <w:rsid w:val="00063667"/>
    <w:rsid w:val="000645F2"/>
    <w:rsid w:val="00076667"/>
    <w:rsid w:val="00082F03"/>
    <w:rsid w:val="000835A0"/>
    <w:rsid w:val="000866EA"/>
    <w:rsid w:val="000934A2"/>
    <w:rsid w:val="000964BA"/>
    <w:rsid w:val="000E0B16"/>
    <w:rsid w:val="000E3F55"/>
    <w:rsid w:val="000E6AFA"/>
    <w:rsid w:val="000F75D0"/>
    <w:rsid w:val="00101ADF"/>
    <w:rsid w:val="00154ABD"/>
    <w:rsid w:val="00162D32"/>
    <w:rsid w:val="00176F59"/>
    <w:rsid w:val="001B0955"/>
    <w:rsid w:val="001C7F47"/>
    <w:rsid w:val="001F3FF1"/>
    <w:rsid w:val="00227784"/>
    <w:rsid w:val="00236EAD"/>
    <w:rsid w:val="0023705D"/>
    <w:rsid w:val="00250A31"/>
    <w:rsid w:val="00251C13"/>
    <w:rsid w:val="00285601"/>
    <w:rsid w:val="00287FDA"/>
    <w:rsid w:val="002922D0"/>
    <w:rsid w:val="002F3907"/>
    <w:rsid w:val="00340B03"/>
    <w:rsid w:val="00380AE7"/>
    <w:rsid w:val="003A6943"/>
    <w:rsid w:val="00410BA2"/>
    <w:rsid w:val="00412290"/>
    <w:rsid w:val="00434074"/>
    <w:rsid w:val="00463C3B"/>
    <w:rsid w:val="004937AE"/>
    <w:rsid w:val="004C7AD3"/>
    <w:rsid w:val="004D6742"/>
    <w:rsid w:val="004E2970"/>
    <w:rsid w:val="005026DD"/>
    <w:rsid w:val="00505F0C"/>
    <w:rsid w:val="00513EFC"/>
    <w:rsid w:val="0052113B"/>
    <w:rsid w:val="005441D7"/>
    <w:rsid w:val="00562DA4"/>
    <w:rsid w:val="00564951"/>
    <w:rsid w:val="00573BF9"/>
    <w:rsid w:val="00587B38"/>
    <w:rsid w:val="005A2C8B"/>
    <w:rsid w:val="005A4A49"/>
    <w:rsid w:val="005B1D68"/>
    <w:rsid w:val="005C0026"/>
    <w:rsid w:val="005D5844"/>
    <w:rsid w:val="00603535"/>
    <w:rsid w:val="00611B37"/>
    <w:rsid w:val="006252B4"/>
    <w:rsid w:val="006328EE"/>
    <w:rsid w:val="00642C27"/>
    <w:rsid w:val="00646BA2"/>
    <w:rsid w:val="00675EA0"/>
    <w:rsid w:val="006C08A0"/>
    <w:rsid w:val="006C47D8"/>
    <w:rsid w:val="006D2D08"/>
    <w:rsid w:val="006F26A2"/>
    <w:rsid w:val="007003F4"/>
    <w:rsid w:val="0070237E"/>
    <w:rsid w:val="00710E02"/>
    <w:rsid w:val="00725803"/>
    <w:rsid w:val="00725CB5"/>
    <w:rsid w:val="007307A3"/>
    <w:rsid w:val="00752315"/>
    <w:rsid w:val="007746C5"/>
    <w:rsid w:val="007A0F9E"/>
    <w:rsid w:val="007B1049"/>
    <w:rsid w:val="007C578C"/>
    <w:rsid w:val="007F3F46"/>
    <w:rsid w:val="00804FD6"/>
    <w:rsid w:val="00853C67"/>
    <w:rsid w:val="00857E6B"/>
    <w:rsid w:val="008968C4"/>
    <w:rsid w:val="008D7C1C"/>
    <w:rsid w:val="00912658"/>
    <w:rsid w:val="0092291B"/>
    <w:rsid w:val="00932D92"/>
    <w:rsid w:val="00947787"/>
    <w:rsid w:val="0095272C"/>
    <w:rsid w:val="00972024"/>
    <w:rsid w:val="0098186B"/>
    <w:rsid w:val="00981B0E"/>
    <w:rsid w:val="009D01F7"/>
    <w:rsid w:val="009E634B"/>
    <w:rsid w:val="009F04D2"/>
    <w:rsid w:val="009F2BA7"/>
    <w:rsid w:val="009F4F40"/>
    <w:rsid w:val="009F6DA0"/>
    <w:rsid w:val="00A01182"/>
    <w:rsid w:val="00A177ED"/>
    <w:rsid w:val="00A252FB"/>
    <w:rsid w:val="00A55E8B"/>
    <w:rsid w:val="00A84D6C"/>
    <w:rsid w:val="00AA34BF"/>
    <w:rsid w:val="00AC0B42"/>
    <w:rsid w:val="00AD13CB"/>
    <w:rsid w:val="00AD3FD8"/>
    <w:rsid w:val="00B36FF5"/>
    <w:rsid w:val="00B370A8"/>
    <w:rsid w:val="00B77367"/>
    <w:rsid w:val="00BC7376"/>
    <w:rsid w:val="00BD6511"/>
    <w:rsid w:val="00BD669A"/>
    <w:rsid w:val="00BE6224"/>
    <w:rsid w:val="00BF2842"/>
    <w:rsid w:val="00C049C1"/>
    <w:rsid w:val="00C11F2B"/>
    <w:rsid w:val="00C13F2B"/>
    <w:rsid w:val="00C153E4"/>
    <w:rsid w:val="00C43D65"/>
    <w:rsid w:val="00C53D8A"/>
    <w:rsid w:val="00C83CA0"/>
    <w:rsid w:val="00C84833"/>
    <w:rsid w:val="00C9044F"/>
    <w:rsid w:val="00CA71AA"/>
    <w:rsid w:val="00CC3D1C"/>
    <w:rsid w:val="00CF079F"/>
    <w:rsid w:val="00D05512"/>
    <w:rsid w:val="00D2420D"/>
    <w:rsid w:val="00D30382"/>
    <w:rsid w:val="00D413F9"/>
    <w:rsid w:val="00D44E50"/>
    <w:rsid w:val="00D77FAA"/>
    <w:rsid w:val="00D90060"/>
    <w:rsid w:val="00D92B95"/>
    <w:rsid w:val="00DA614F"/>
    <w:rsid w:val="00DB3B00"/>
    <w:rsid w:val="00DD0C73"/>
    <w:rsid w:val="00DD5585"/>
    <w:rsid w:val="00DE5982"/>
    <w:rsid w:val="00DF2976"/>
    <w:rsid w:val="00DF6F21"/>
    <w:rsid w:val="00E03F71"/>
    <w:rsid w:val="00E154B5"/>
    <w:rsid w:val="00E232F0"/>
    <w:rsid w:val="00E3618F"/>
    <w:rsid w:val="00E52791"/>
    <w:rsid w:val="00E83195"/>
    <w:rsid w:val="00E834DA"/>
    <w:rsid w:val="00E84772"/>
    <w:rsid w:val="00E939EC"/>
    <w:rsid w:val="00E93D19"/>
    <w:rsid w:val="00EA5941"/>
    <w:rsid w:val="00EC1FE9"/>
    <w:rsid w:val="00F00A4F"/>
    <w:rsid w:val="00F01E4B"/>
    <w:rsid w:val="00F24D72"/>
    <w:rsid w:val="00F33CD8"/>
    <w:rsid w:val="00F42CD6"/>
    <w:rsid w:val="00F436BA"/>
    <w:rsid w:val="00F916F0"/>
    <w:rsid w:val="00F928A8"/>
    <w:rsid w:val="00FA0614"/>
    <w:rsid w:val="00FC5222"/>
    <w:rsid w:val="00FD1DE2"/>
    <w:rsid w:val="00FF44F0"/>
    <w:rsid w:val="189E19EF"/>
    <w:rsid w:val="647DD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5F4B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AA"/>
    <w:pPr>
      <w:spacing w:after="0" w:line="280" w:lineRule="exact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642C27"/>
    <w:pPr>
      <w:spacing w:line="240" w:lineRule="auto"/>
      <w:contextualSpacing/>
      <w:outlineLvl w:val="0"/>
    </w:pPr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71AA"/>
    <w:pPr>
      <w:keepNext/>
      <w:keepLines/>
      <w:spacing w:after="8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CA71AA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CA71AA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C27"/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E3618F"/>
    <w:pPr>
      <w:numPr>
        <w:numId w:val="1"/>
      </w:numPr>
      <w:contextualSpacing/>
    </w:pPr>
    <w:rPr>
      <w:color w:val="404040" w:themeColor="text1" w:themeTint="BF"/>
    </w:r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1AA"/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1AA"/>
    <w:rPr>
      <w:rFonts w:eastAsiaTheme="majorEastAsia" w:cstheme="majorBidi"/>
      <w:b/>
      <w:caps/>
      <w:color w:val="000000" w:themeColor="text1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011DEA"/>
    <w:pPr>
      <w:spacing w:line="192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11DEA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A71AA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A71AA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A71AA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AA"/>
    <w:rPr>
      <w:rFonts w:ascii="Segoe UI" w:hAnsi="Segoe UI" w:cs="Segoe UI"/>
      <w:color w:val="000000" w:themeColor="text1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71AA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71AA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1AA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1AA"/>
    <w:rPr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1AA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1AA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1AA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1AA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71A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71AA"/>
    <w:rPr>
      <w:rFonts w:ascii="Consolas" w:hAnsi="Consolas"/>
      <w:color w:val="000000" w:themeColor="text1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1AA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71AA"/>
    <w:rPr>
      <w:color w:val="000000" w:themeColor="text1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71AA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71AA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71AA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71AA"/>
    <w:rPr>
      <w:color w:val="000000" w:themeColor="text1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71AA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CA71AA"/>
    <w:rPr>
      <w:color w:val="000000" w:themeColor="text1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71AA"/>
    <w:rPr>
      <w:color w:val="000000" w:themeColor="text1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4C6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2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71AA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71A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71AA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71AA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71AA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  <w:rPr>
      <w:color w:val="404040" w:themeColor="text1" w:themeTint="BF"/>
    </w:rPr>
  </w:style>
  <w:style w:type="paragraph" w:customStyle="1" w:styleId="ImagePlaceholder">
    <w:name w:val="Image Placeholder"/>
    <w:basedOn w:val="Normal"/>
    <w:semiHidden/>
    <w:qFormat/>
    <w:rsid w:val="00011DEA"/>
    <w:rPr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nig\AppData\Roaming\Microsoft\Templates\Creative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4E7992F61E4D1A9EBCE28893506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B1E4D-F8DA-4351-86E6-BE475509F971}"/>
      </w:docPartPr>
      <w:docPartBody>
        <w:p w:rsidR="00000000" w:rsidRDefault="00000000">
          <w:pPr>
            <w:pStyle w:val="964E7992F61E4D1A9EBCE28893506741"/>
          </w:pPr>
          <w:r>
            <w:t>About me</w:t>
          </w:r>
        </w:p>
      </w:docPartBody>
    </w:docPart>
    <w:docPart>
      <w:docPartPr>
        <w:name w:val="5B34235BF3DC493AA3ADEC5DC6AF8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3010E-1560-4405-965D-33B84FB0347F}"/>
      </w:docPartPr>
      <w:docPartBody>
        <w:p w:rsidR="00000000" w:rsidRDefault="00000000">
          <w:pPr>
            <w:pStyle w:val="5B34235BF3DC493AA3ADEC5DC6AF8F2E"/>
          </w:pPr>
          <w:r w:rsidRPr="00F928A8">
            <w:t>Experience</w:t>
          </w:r>
        </w:p>
      </w:docPartBody>
    </w:docPart>
    <w:docPart>
      <w:docPartPr>
        <w:name w:val="538CA93CEB9D43E996E71E0624F8A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48216-D857-4F85-ACA8-84BE5C569C2E}"/>
      </w:docPartPr>
      <w:docPartBody>
        <w:p w:rsidR="00000000" w:rsidRDefault="00000000">
          <w:pPr>
            <w:pStyle w:val="538CA93CEB9D43E996E71E0624F8A1F3"/>
          </w:pPr>
          <w:r w:rsidRPr="0070237E">
            <w:t>Education</w:t>
          </w:r>
        </w:p>
      </w:docPartBody>
    </w:docPart>
    <w:docPart>
      <w:docPartPr>
        <w:name w:val="F8FAF692775D4DE99AB15CA015766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8091C-90B8-4906-B6AB-FFE78F428801}"/>
      </w:docPartPr>
      <w:docPartBody>
        <w:p w:rsidR="00000000" w:rsidRDefault="00000000">
          <w:pPr>
            <w:pStyle w:val="F8FAF692775D4DE99AB15CA0157667D9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EC"/>
    <w:rsid w:val="00D4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  <w14:ligatures w14:val="none"/>
    </w:rPr>
  </w:style>
  <w:style w:type="paragraph" w:customStyle="1" w:styleId="24226248825E4DCB9FB2F5F1156ADB36">
    <w:name w:val="24226248825E4DCB9FB2F5F1156ADB36"/>
  </w:style>
  <w:style w:type="paragraph" w:customStyle="1" w:styleId="1B6501A6DC9F484DA723F531AB16FF31">
    <w:name w:val="1B6501A6DC9F484DA723F531AB16FF31"/>
  </w:style>
  <w:style w:type="paragraph" w:customStyle="1" w:styleId="BBCAE7815CB14CB788FEBB604C884A96">
    <w:name w:val="BBCAE7815CB14CB788FEBB604C884A96"/>
  </w:style>
  <w:style w:type="paragraph" w:customStyle="1" w:styleId="585DCECB2C0E4CC2B724A718E82F4F13">
    <w:name w:val="585DCECB2C0E4CC2B724A718E82F4F13"/>
  </w:style>
  <w:style w:type="paragraph" w:customStyle="1" w:styleId="A1A43DB8D4454749971BF09C7C5114A9">
    <w:name w:val="A1A43DB8D4454749971BF09C7C5114A9"/>
  </w:style>
  <w:style w:type="paragraph" w:customStyle="1" w:styleId="BB12907126424E82B030D40DD713CD6C">
    <w:name w:val="BB12907126424E82B030D40DD713CD6C"/>
  </w:style>
  <w:style w:type="paragraph" w:customStyle="1" w:styleId="964E7992F61E4D1A9EBCE28893506741">
    <w:name w:val="964E7992F61E4D1A9EBCE28893506741"/>
  </w:style>
  <w:style w:type="paragraph" w:customStyle="1" w:styleId="60710D2F2D544654B83C32D0F802BA2A">
    <w:name w:val="60710D2F2D544654B83C32D0F802BA2A"/>
  </w:style>
  <w:style w:type="paragraph" w:customStyle="1" w:styleId="5B34235BF3DC493AA3ADEC5DC6AF8F2E">
    <w:name w:val="5B34235BF3DC493AA3ADEC5DC6AF8F2E"/>
  </w:style>
  <w:style w:type="paragraph" w:customStyle="1" w:styleId="538CA93CEB9D43E996E71E0624F8A1F3">
    <w:name w:val="538CA93CEB9D43E996E71E0624F8A1F3"/>
  </w:style>
  <w:style w:type="character" w:styleId="Emphasis">
    <w:name w:val="Emphasis"/>
    <w:basedOn w:val="DefaultParagraphFont"/>
    <w:uiPriority w:val="20"/>
    <w:rPr>
      <w:b w:val="0"/>
      <w:i w:val="0"/>
      <w:iCs/>
      <w:color w:val="595959" w:themeColor="text1" w:themeTint="A6"/>
    </w:rPr>
  </w:style>
  <w:style w:type="paragraph" w:customStyle="1" w:styleId="473560719CE54869B70376E80A313D79">
    <w:name w:val="473560719CE54869B70376E80A313D79"/>
  </w:style>
  <w:style w:type="paragraph" w:customStyle="1" w:styleId="7B30AC7F3812463885671F6066738C43">
    <w:name w:val="7B30AC7F3812463885671F6066738C43"/>
  </w:style>
  <w:style w:type="paragraph" w:customStyle="1" w:styleId="43EB1EB5763D4945AE8B24DE86B2C68F">
    <w:name w:val="43EB1EB5763D4945AE8B24DE86B2C68F"/>
  </w:style>
  <w:style w:type="paragraph" w:customStyle="1" w:styleId="51F5E2D68E0C414EA2067DA6A9E93BF2">
    <w:name w:val="51F5E2D68E0C414EA2067DA6A9E93BF2"/>
  </w:style>
  <w:style w:type="paragraph" w:customStyle="1" w:styleId="D98492BA1D064C25BD404A596F9AE291">
    <w:name w:val="D98492BA1D064C25BD404A596F9AE291"/>
  </w:style>
  <w:style w:type="paragraph" w:customStyle="1" w:styleId="44B3CE9F22484447AF745B81BD48D33A">
    <w:name w:val="44B3CE9F22484447AF745B81BD48D33A"/>
  </w:style>
  <w:style w:type="paragraph" w:customStyle="1" w:styleId="FD03E84D31C7444B835BD1FDE1CF839E">
    <w:name w:val="FD03E84D31C7444B835BD1FDE1CF839E"/>
  </w:style>
  <w:style w:type="paragraph" w:customStyle="1" w:styleId="BF5367B423CD4D90B164E71886ED4FAB">
    <w:name w:val="BF5367B423CD4D90B164E71886ED4FAB"/>
  </w:style>
  <w:style w:type="paragraph" w:customStyle="1" w:styleId="6037FF16BEE946BCB449004E9F268B24">
    <w:name w:val="6037FF16BEE946BCB449004E9F268B24"/>
  </w:style>
  <w:style w:type="paragraph" w:customStyle="1" w:styleId="4E07608883C54807A4D9731AA3826D76">
    <w:name w:val="4E07608883C54807A4D9731AA3826D76"/>
  </w:style>
  <w:style w:type="paragraph" w:customStyle="1" w:styleId="F78FF6079D1345548AC700FFBDECAE3A">
    <w:name w:val="F78FF6079D1345548AC700FFBDECAE3A"/>
  </w:style>
  <w:style w:type="paragraph" w:customStyle="1" w:styleId="ED57008EAE344F1484BD8365749568B2">
    <w:name w:val="ED57008EAE344F1484BD8365749568B2"/>
  </w:style>
  <w:style w:type="paragraph" w:customStyle="1" w:styleId="F8FAF692775D4DE99AB15CA0157667D9">
    <w:name w:val="F8FAF692775D4DE99AB15CA0157667D9"/>
  </w:style>
  <w:style w:type="paragraph" w:customStyle="1" w:styleId="010CE9F858AD42D4A3CB3BD4DF71245F">
    <w:name w:val="010CE9F858AD42D4A3CB3BD4DF71245F"/>
  </w:style>
  <w:style w:type="paragraph" w:customStyle="1" w:styleId="CCA897A624E54638B1660A5458EF40C9">
    <w:name w:val="CCA897A624E54638B1660A5458EF40C9"/>
  </w:style>
  <w:style w:type="paragraph" w:customStyle="1" w:styleId="4F90AD9C40C445839B90873F03400862">
    <w:name w:val="4F90AD9C40C445839B90873F03400862"/>
  </w:style>
  <w:style w:type="paragraph" w:customStyle="1" w:styleId="338600F9B1A741CF81D6F820513D6FD6">
    <w:name w:val="338600F9B1A741CF81D6F820513D6FD6"/>
  </w:style>
  <w:style w:type="paragraph" w:customStyle="1" w:styleId="F4F9C49167A242E2A95F28AE455CDD50">
    <w:name w:val="F4F9C49167A242E2A95F28AE455CDD50"/>
  </w:style>
  <w:style w:type="paragraph" w:customStyle="1" w:styleId="F032BA0681F645399CCC593A89AD83C0">
    <w:name w:val="F032BA0681F645399CCC593A89AD83C0"/>
  </w:style>
  <w:style w:type="paragraph" w:customStyle="1" w:styleId="EDA451E40738453AABD87F983F1300D7">
    <w:name w:val="EDA451E40738453AABD87F983F1300D7"/>
  </w:style>
  <w:style w:type="paragraph" w:customStyle="1" w:styleId="EA33B215B41F4E2D94627DEF2240BFFB">
    <w:name w:val="EA33B215B41F4E2D94627DEF2240BF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25AB97-7115-478F-9E88-C08B4671E60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9ED4145-481A-4372-BDFA-E0378AB6AB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B708A5-3961-43F4-B996-78B21B991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4EB2AD1-501F-4C48-A9B2-C9727C3F26D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Creative sales resume</Template>
  <TotalTime>0</TotalTime>
  <Pages>1</Pages>
  <Words>141</Words>
  <Characters>647</Characters>
  <Application>Microsoft Office Word</Application>
  <DocSecurity>0</DocSecurity>
  <Lines>54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2024-02-02T01:39:00Z</dcterms:created>
  <dcterms:modified xsi:type="dcterms:W3CDTF">2024-02-02T01:57:00Z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5c20cbe3-0ccd-4c4f-a750-d850becb2345</vt:lpwstr>
  </property>
</Properties>
</file>